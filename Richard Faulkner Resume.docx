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24" w:type="pct"/>
        <w:tblCellMar>
          <w:left w:w="0" w:type="dxa"/>
          <w:bottom w:w="115" w:type="dxa"/>
          <w:right w:w="0" w:type="dxa"/>
        </w:tblCellMar>
        <w:tblLook w:val="04A0" w:firstRow="1" w:lastRow="0" w:firstColumn="1" w:lastColumn="0" w:noHBand="0" w:noVBand="1"/>
        <w:tblDescription w:val="Layout table for name, contact info, and objective"/>
      </w:tblPr>
      <w:tblGrid>
        <w:gridCol w:w="9405"/>
      </w:tblGrid>
      <w:tr w:rsidR="00692703" w:rsidRPr="00CF1A49" w14:paraId="02FD1E41" w14:textId="77777777" w:rsidTr="00F96DF4">
        <w:trPr>
          <w:trHeight w:hRule="exact" w:val="1794"/>
        </w:trPr>
        <w:tc>
          <w:tcPr>
            <w:tcW w:w="9405" w:type="dxa"/>
            <w:tcMar>
              <w:top w:w="0" w:type="dxa"/>
              <w:bottom w:w="0" w:type="dxa"/>
            </w:tcMar>
          </w:tcPr>
          <w:p w14:paraId="331249E6" w14:textId="77777777" w:rsidR="00692703" w:rsidRPr="00CF1A49" w:rsidRDefault="00F96DF4" w:rsidP="00913946">
            <w:pPr>
              <w:pStyle w:val="Title"/>
            </w:pPr>
            <w:r>
              <w:t xml:space="preserve">Richard </w:t>
            </w:r>
            <w:r w:rsidRPr="00276BF3">
              <w:rPr>
                <w:rStyle w:val="IntenseEmphasis"/>
                <w:b w:val="0"/>
                <w:bCs/>
                <w:color w:val="595959" w:themeColor="text1" w:themeTint="A6"/>
              </w:rPr>
              <w:t>Faulkner</w:t>
            </w:r>
          </w:p>
          <w:p w14:paraId="6329FC75" w14:textId="77777777" w:rsidR="00692703" w:rsidRDefault="00F96DF4" w:rsidP="002B1B20">
            <w:pPr>
              <w:pStyle w:val="ContactInfo"/>
              <w:contextualSpacing w:val="0"/>
            </w:pPr>
            <w:r>
              <w:t>1718 Durwood Benton, AR 72015</w:t>
            </w:r>
            <w:r w:rsidR="00692703" w:rsidRPr="00CF1A49">
              <w:t xml:space="preserve"> </w:t>
            </w:r>
            <w:sdt>
              <w:sdtPr>
                <w:alias w:val="Divider dot:"/>
                <w:tag w:val="Divider dot:"/>
                <w:id w:val="-1459182552"/>
                <w:placeholder>
                  <w:docPart w:val="AC3C549026DB433898713F350A17C348"/>
                </w:placeholder>
                <w:temporary/>
                <w:showingPlcHdr/>
                <w15:appearance w15:val="hidden"/>
              </w:sdtPr>
              <w:sdtEndPr/>
              <w:sdtContent>
                <w:r w:rsidR="00692703" w:rsidRPr="00CF1A49">
                  <w:t>·</w:t>
                </w:r>
              </w:sdtContent>
            </w:sdt>
            <w:r w:rsidR="00692703" w:rsidRPr="00CF1A49">
              <w:t xml:space="preserve"> </w:t>
            </w:r>
            <w:r>
              <w:t>501-442-8551</w:t>
            </w:r>
          </w:p>
          <w:p w14:paraId="10A41D1A" w14:textId="7C4EF776" w:rsidR="002B1B20" w:rsidRPr="00CF1A49" w:rsidRDefault="002B1B20" w:rsidP="002B1B20">
            <w:pPr>
              <w:pStyle w:val="ContactInfo"/>
              <w:contextualSpacing w:val="0"/>
            </w:pPr>
            <w:hyperlink r:id="rId7" w:history="1">
              <w:r w:rsidRPr="001D11C6">
                <w:rPr>
                  <w:rStyle w:val="Hyperlink"/>
                </w:rPr>
                <w:t>Richard.faulkner@arkansas.gov</w:t>
              </w:r>
            </w:hyperlink>
          </w:p>
        </w:tc>
      </w:tr>
      <w:tr w:rsidR="009571D8" w:rsidRPr="00CF1A49" w14:paraId="60392687" w14:textId="77777777" w:rsidTr="00F96DF4">
        <w:trPr>
          <w:trHeight w:val="523"/>
        </w:trPr>
        <w:tc>
          <w:tcPr>
            <w:tcW w:w="9405" w:type="dxa"/>
            <w:tcMar>
              <w:top w:w="432" w:type="dxa"/>
            </w:tcMar>
          </w:tcPr>
          <w:p w14:paraId="437E52BE" w14:textId="77777777" w:rsidR="001755A8" w:rsidRPr="00CF1A49" w:rsidRDefault="00571B5E" w:rsidP="00913946">
            <w:pPr>
              <w:contextualSpacing w:val="0"/>
            </w:pPr>
            <w:r>
              <w:t>Twelve-year military veteran of the Army and Marine Corps. Looking to advance my career in the IT field and put my skills and training to use to help a company thrive.</w:t>
            </w:r>
          </w:p>
        </w:tc>
      </w:tr>
    </w:tbl>
    <w:p w14:paraId="0B880248" w14:textId="77777777" w:rsidR="004E01EB" w:rsidRPr="00CF1A49" w:rsidRDefault="00276BF3" w:rsidP="004E01EB">
      <w:pPr>
        <w:pStyle w:val="Heading1"/>
      </w:pPr>
      <w:sdt>
        <w:sdtPr>
          <w:alias w:val="Experience:"/>
          <w:tag w:val="Experience:"/>
          <w:id w:val="-1983300934"/>
          <w:placeholder>
            <w:docPart w:val="E2018CA5DA5842E2AE0A749D199B75F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0D0DF6D1" w14:textId="77777777" w:rsidTr="009321AD">
        <w:trPr>
          <w:trHeight w:val="6997"/>
        </w:trPr>
        <w:tc>
          <w:tcPr>
            <w:tcW w:w="9355" w:type="dxa"/>
          </w:tcPr>
          <w:p w14:paraId="7D2C704B" w14:textId="3EE7316A" w:rsidR="002B1B20" w:rsidRDefault="002B1B20" w:rsidP="001D0BF1">
            <w:pPr>
              <w:pStyle w:val="Heading3"/>
              <w:contextualSpacing w:val="0"/>
              <w:outlineLvl w:val="2"/>
            </w:pPr>
            <w:r>
              <w:t>February 2021 – Present</w:t>
            </w:r>
          </w:p>
          <w:p w14:paraId="31D7FBE1" w14:textId="6F850C98" w:rsidR="002B1B20" w:rsidRPr="002B1B20" w:rsidRDefault="002B1B20" w:rsidP="001D0BF1">
            <w:pPr>
              <w:pStyle w:val="Heading3"/>
              <w:contextualSpacing w:val="0"/>
              <w:outlineLvl w:val="2"/>
              <w:rPr>
                <w:color w:val="1D824C" w:themeColor="accent1"/>
                <w:sz w:val="26"/>
                <w:szCs w:val="26"/>
              </w:rPr>
            </w:pPr>
            <w:r w:rsidRPr="002B1B20">
              <w:rPr>
                <w:color w:val="1D824C" w:themeColor="accent1"/>
                <w:sz w:val="26"/>
                <w:szCs w:val="26"/>
              </w:rPr>
              <w:t>Computer Support Technician</w:t>
            </w:r>
          </w:p>
          <w:p w14:paraId="5E411BC7" w14:textId="371FB020" w:rsidR="002B1B20" w:rsidRDefault="002B1B20" w:rsidP="001D0BF1">
            <w:pPr>
              <w:pStyle w:val="Heading3"/>
              <w:contextualSpacing w:val="0"/>
              <w:outlineLvl w:val="2"/>
              <w:rPr>
                <w:rFonts w:ascii="Calibri" w:hAnsi="Calibri" w:cs="Calibri"/>
                <w:b w:val="0"/>
                <w:bCs/>
                <w:color w:val="auto"/>
                <w:sz w:val="26"/>
                <w:szCs w:val="26"/>
              </w:rPr>
            </w:pPr>
            <w:r>
              <w:rPr>
                <w:b w:val="0"/>
                <w:bCs/>
                <w:color w:val="auto"/>
                <w:sz w:val="26"/>
                <w:szCs w:val="26"/>
              </w:rPr>
              <w:t>A</w:t>
            </w:r>
            <w:r w:rsidRPr="002B1B20">
              <w:rPr>
                <w:rFonts w:ascii="Calibri" w:hAnsi="Calibri" w:cs="Calibri"/>
                <w:b w:val="0"/>
                <w:bCs/>
                <w:color w:val="auto"/>
                <w:sz w:val="26"/>
                <w:szCs w:val="26"/>
              </w:rPr>
              <w:t>rkansas Department of Corrections</w:t>
            </w:r>
          </w:p>
          <w:p w14:paraId="4E00BB40" w14:textId="2D91EFBC" w:rsidR="002B1B20" w:rsidRDefault="002B1B20" w:rsidP="002B1B20">
            <w:pPr>
              <w:contextualSpacing w:val="0"/>
            </w:pPr>
            <w:r>
              <w:t xml:space="preserve">Perform desktop support for multiple units and offices. </w:t>
            </w:r>
            <w:r w:rsidR="007C5B95">
              <w:t>Responsible for the proper functionality of thousands of PCs, laptops, printers, phones, modems, and various other electronic and networked devices.</w:t>
            </w:r>
            <w:r>
              <w:t xml:space="preserve"> </w:t>
            </w:r>
          </w:p>
          <w:p w14:paraId="59AF124E" w14:textId="77777777" w:rsidR="002B1B20" w:rsidRDefault="002B1B20" w:rsidP="001D0BF1">
            <w:pPr>
              <w:pStyle w:val="Heading3"/>
              <w:contextualSpacing w:val="0"/>
              <w:outlineLvl w:val="2"/>
            </w:pPr>
          </w:p>
          <w:p w14:paraId="7BCC3395" w14:textId="35225855" w:rsidR="001D0BF1" w:rsidRPr="00CF1A49" w:rsidRDefault="00F96DF4" w:rsidP="001D0BF1">
            <w:pPr>
              <w:pStyle w:val="Heading3"/>
              <w:contextualSpacing w:val="0"/>
              <w:outlineLvl w:val="2"/>
            </w:pPr>
            <w:r>
              <w:t>august 2017</w:t>
            </w:r>
            <w:r w:rsidR="001D0BF1" w:rsidRPr="00CF1A49">
              <w:t xml:space="preserve"> – </w:t>
            </w:r>
            <w:r w:rsidR="002B1B20">
              <w:t>February 2021</w:t>
            </w:r>
          </w:p>
          <w:p w14:paraId="63E3DA81" w14:textId="3F034E47" w:rsidR="001D0BF1" w:rsidRPr="00CF1A49" w:rsidRDefault="00763232" w:rsidP="001D0BF1">
            <w:pPr>
              <w:pStyle w:val="Heading2"/>
              <w:contextualSpacing w:val="0"/>
              <w:outlineLvl w:val="1"/>
            </w:pPr>
            <w:r>
              <w:t xml:space="preserve">Security, </w:t>
            </w:r>
            <w:r w:rsidR="00F96DF4">
              <w:t>Program specialist</w:t>
            </w:r>
            <w:r w:rsidR="001D0BF1" w:rsidRPr="00CF1A49">
              <w:t>,</w:t>
            </w:r>
            <w:r w:rsidR="00F96DF4">
              <w:t xml:space="preserve"> classification and accreditation officer</w:t>
            </w:r>
            <w:r w:rsidR="001D0BF1" w:rsidRPr="00CF1A49">
              <w:t xml:space="preserve"> </w:t>
            </w:r>
            <w:r w:rsidR="00F96DF4" w:rsidRPr="002B1B20">
              <w:rPr>
                <w:rStyle w:val="SubtleReference"/>
                <w:color w:val="auto"/>
              </w:rPr>
              <w:t>Arkansas Department of corrections</w:t>
            </w:r>
          </w:p>
          <w:p w14:paraId="3FD015F1" w14:textId="5C161C47" w:rsidR="001E3120" w:rsidRDefault="00F96DF4" w:rsidP="001D0BF1">
            <w:pPr>
              <w:contextualSpacing w:val="0"/>
            </w:pPr>
            <w:r>
              <w:t xml:space="preserve">Began as security officer and worked my way up to classification and accreditation manager. Worked on many different levels with multiple people to keep the department accredited. </w:t>
            </w:r>
          </w:p>
          <w:p w14:paraId="2529293C" w14:textId="77777777" w:rsidR="002B1B20" w:rsidRDefault="002B1B20" w:rsidP="001D0BF1">
            <w:pPr>
              <w:contextualSpacing w:val="0"/>
            </w:pPr>
          </w:p>
          <w:p w14:paraId="3090B742" w14:textId="5146EEBB" w:rsidR="007C5B95" w:rsidRDefault="007C5B95" w:rsidP="007C5B95">
            <w:pPr>
              <w:pStyle w:val="Heading3"/>
              <w:contextualSpacing w:val="0"/>
              <w:outlineLvl w:val="2"/>
            </w:pPr>
            <w:r>
              <w:t>February 20</w:t>
            </w:r>
            <w:r w:rsidR="009321AD">
              <w:t>16</w:t>
            </w:r>
            <w:r>
              <w:t xml:space="preserve"> – </w:t>
            </w:r>
            <w:r w:rsidR="009321AD">
              <w:t>July 2018</w:t>
            </w:r>
          </w:p>
          <w:p w14:paraId="3AD32170" w14:textId="06774AD5" w:rsidR="007C5B95" w:rsidRPr="002B1B20" w:rsidRDefault="007C5B95" w:rsidP="007C5B95">
            <w:pPr>
              <w:pStyle w:val="Heading3"/>
              <w:contextualSpacing w:val="0"/>
              <w:outlineLvl w:val="2"/>
              <w:rPr>
                <w:color w:val="1D824C" w:themeColor="accent1"/>
                <w:sz w:val="26"/>
                <w:szCs w:val="26"/>
              </w:rPr>
            </w:pPr>
            <w:r>
              <w:rPr>
                <w:color w:val="1D824C" w:themeColor="accent1"/>
                <w:sz w:val="26"/>
                <w:szCs w:val="26"/>
              </w:rPr>
              <w:t>Benefits Specialist</w:t>
            </w:r>
            <w:r w:rsidR="009321AD">
              <w:rPr>
                <w:color w:val="1D824C" w:themeColor="accent1"/>
                <w:sz w:val="26"/>
                <w:szCs w:val="26"/>
              </w:rPr>
              <w:t xml:space="preserve"> &amp; Consultant</w:t>
            </w:r>
          </w:p>
          <w:p w14:paraId="5D3A0D98" w14:textId="77777777" w:rsidR="002B1B20" w:rsidRDefault="007C5B95" w:rsidP="007C5B95">
            <w:pPr>
              <w:contextualSpacing w:val="0"/>
              <w:rPr>
                <w:color w:val="auto"/>
                <w:sz w:val="26"/>
                <w:szCs w:val="26"/>
              </w:rPr>
            </w:pPr>
            <w:r w:rsidRPr="007C5B95">
              <w:rPr>
                <w:color w:val="auto"/>
                <w:sz w:val="26"/>
                <w:szCs w:val="26"/>
              </w:rPr>
              <w:t>A</w:t>
            </w:r>
            <w:r>
              <w:rPr>
                <w:color w:val="auto"/>
                <w:sz w:val="26"/>
                <w:szCs w:val="26"/>
              </w:rPr>
              <w:t>FLAC</w:t>
            </w:r>
          </w:p>
          <w:p w14:paraId="049E55D3" w14:textId="77777777" w:rsidR="009321AD" w:rsidRDefault="009321AD" w:rsidP="007C5B95">
            <w:pPr>
              <w:contextualSpacing w:val="0"/>
            </w:pPr>
            <w:r>
              <w:t>Contracted for AFLAC for selling and marketing of insurance products. Consulted with business owners and managers to offers optional benefits for their employees. Self-constructed a personal website advertising services for AFLAC products. Maintained electronic devices and constructed databases for employee and business information.</w:t>
            </w:r>
          </w:p>
          <w:p w14:paraId="006613C6" w14:textId="77777777" w:rsidR="009321AD" w:rsidRDefault="009321AD" w:rsidP="007C5B95">
            <w:pPr>
              <w:contextualSpacing w:val="0"/>
            </w:pPr>
          </w:p>
          <w:p w14:paraId="51D0D571" w14:textId="77777777" w:rsidR="009321AD" w:rsidRDefault="009321AD" w:rsidP="007C5B95">
            <w:pPr>
              <w:contextualSpacing w:val="0"/>
              <w:rPr>
                <w:b/>
                <w:bCs/>
              </w:rPr>
            </w:pPr>
            <w:r w:rsidRPr="009321AD">
              <w:rPr>
                <w:b/>
                <w:bCs/>
              </w:rPr>
              <w:t>MARCH 2013 – FEBRUARY 2015</w:t>
            </w:r>
          </w:p>
          <w:p w14:paraId="74D39068" w14:textId="59599286" w:rsidR="009321AD" w:rsidRDefault="009321AD" w:rsidP="007C5B95">
            <w:pPr>
              <w:contextualSpacing w:val="0"/>
              <w:rPr>
                <w:b/>
                <w:bCs/>
                <w:color w:val="1D824C" w:themeColor="accent1"/>
                <w:sz w:val="26"/>
                <w:szCs w:val="26"/>
              </w:rPr>
            </w:pPr>
            <w:r w:rsidRPr="009321AD">
              <w:rPr>
                <w:b/>
                <w:bCs/>
                <w:color w:val="1D824C" w:themeColor="accent1"/>
                <w:sz w:val="26"/>
                <w:szCs w:val="26"/>
              </w:rPr>
              <w:t>S</w:t>
            </w:r>
            <w:r>
              <w:rPr>
                <w:b/>
                <w:bCs/>
                <w:color w:val="1D824C" w:themeColor="accent1"/>
                <w:sz w:val="26"/>
                <w:szCs w:val="26"/>
              </w:rPr>
              <w:t>ECURITY</w:t>
            </w:r>
          </w:p>
          <w:p w14:paraId="0512397D" w14:textId="77777777" w:rsidR="00763232" w:rsidRDefault="00763232" w:rsidP="00763232">
            <w:pPr>
              <w:pStyle w:val="Heading3"/>
              <w:contextualSpacing w:val="0"/>
              <w:outlineLvl w:val="2"/>
              <w:rPr>
                <w:rFonts w:ascii="Calibri" w:hAnsi="Calibri" w:cs="Calibri"/>
                <w:b w:val="0"/>
                <w:bCs/>
                <w:color w:val="auto"/>
                <w:sz w:val="26"/>
                <w:szCs w:val="26"/>
              </w:rPr>
            </w:pPr>
            <w:r>
              <w:rPr>
                <w:b w:val="0"/>
                <w:bCs/>
                <w:color w:val="auto"/>
                <w:sz w:val="26"/>
                <w:szCs w:val="26"/>
              </w:rPr>
              <w:t>A</w:t>
            </w:r>
            <w:r w:rsidRPr="002B1B20">
              <w:rPr>
                <w:rFonts w:ascii="Calibri" w:hAnsi="Calibri" w:cs="Calibri"/>
                <w:b w:val="0"/>
                <w:bCs/>
                <w:color w:val="auto"/>
                <w:sz w:val="26"/>
                <w:szCs w:val="26"/>
              </w:rPr>
              <w:t>rkansas Department of Corrections</w:t>
            </w:r>
          </w:p>
          <w:p w14:paraId="37427EF9" w14:textId="42AEFB4B" w:rsidR="009321AD" w:rsidRPr="009321AD" w:rsidRDefault="009321AD" w:rsidP="007C5B95">
            <w:pPr>
              <w:contextualSpacing w:val="0"/>
              <w:rPr>
                <w:b/>
                <w:bCs/>
                <w:sz w:val="26"/>
                <w:szCs w:val="26"/>
              </w:rPr>
            </w:pPr>
            <w:r w:rsidRPr="009321AD">
              <w:t>Security officer for the Department of Corrections</w:t>
            </w:r>
            <w:r w:rsidR="00763232">
              <w:t xml:space="preserve">. </w:t>
            </w:r>
            <w:r w:rsidR="00763232">
              <w:t>Graduated top of the class in academy out of fifty-five.</w:t>
            </w:r>
          </w:p>
        </w:tc>
      </w:tr>
      <w:tr w:rsidR="00F61DF9" w:rsidRPr="00CF1A49" w14:paraId="748D41D8" w14:textId="77777777" w:rsidTr="00F61DF9">
        <w:tc>
          <w:tcPr>
            <w:tcW w:w="9355" w:type="dxa"/>
            <w:tcMar>
              <w:top w:w="216" w:type="dxa"/>
            </w:tcMar>
          </w:tcPr>
          <w:p w14:paraId="6BC27A07" w14:textId="77777777" w:rsidR="00F61DF9" w:rsidRPr="00CF1A49" w:rsidRDefault="00F96DF4" w:rsidP="00F61DF9">
            <w:pPr>
              <w:pStyle w:val="Heading3"/>
              <w:contextualSpacing w:val="0"/>
              <w:outlineLvl w:val="2"/>
            </w:pPr>
            <w:r>
              <w:t>july 2008</w:t>
            </w:r>
            <w:r w:rsidR="00F61DF9" w:rsidRPr="00CF1A49">
              <w:t xml:space="preserve"> – </w:t>
            </w:r>
            <w:r>
              <w:t>october 2012</w:t>
            </w:r>
          </w:p>
          <w:p w14:paraId="1ED05109" w14:textId="77777777" w:rsidR="00F61DF9" w:rsidRPr="002B1B20" w:rsidRDefault="00F96DF4" w:rsidP="00F61DF9">
            <w:pPr>
              <w:pStyle w:val="Heading2"/>
              <w:contextualSpacing w:val="0"/>
              <w:outlineLvl w:val="1"/>
              <w:rPr>
                <w:color w:val="auto"/>
              </w:rPr>
            </w:pPr>
            <w:r w:rsidRPr="002B1B20">
              <w:rPr>
                <w:rStyle w:val="SubtleReference"/>
                <w:color w:val="auto"/>
              </w:rPr>
              <w:t>Us army</w:t>
            </w:r>
          </w:p>
          <w:p w14:paraId="35A200DB" w14:textId="77777777" w:rsidR="00F61DF9" w:rsidRDefault="00F96DF4" w:rsidP="00F61DF9">
            <w:r>
              <w:t xml:space="preserve">Held multiple jobs including tax software quality assurance analyst to computer technician and data entry technician. </w:t>
            </w:r>
            <w:r w:rsidR="007C5B95">
              <w:t xml:space="preserve">Responsible for the oversee and quality control of tax software resulting in the savings of thousands of dollars to customers. Coordinated flight and convoy plans with passenger and cargo shipments saving the US Army millions of dollars in expenses compared to civilian enterprises. Responsible for maintaining cargo and passenger </w:t>
            </w:r>
            <w:r w:rsidR="009321AD">
              <w:t xml:space="preserve">manifests and creating databases to track all shipments. </w:t>
            </w:r>
          </w:p>
          <w:p w14:paraId="4CA64643" w14:textId="4D1028F2" w:rsidR="00763232" w:rsidRDefault="00763232" w:rsidP="00763232">
            <w:pPr>
              <w:contextualSpacing w:val="0"/>
              <w:rPr>
                <w:b/>
                <w:bCs/>
              </w:rPr>
            </w:pPr>
            <w:r>
              <w:rPr>
                <w:b/>
                <w:bCs/>
              </w:rPr>
              <w:lastRenderedPageBreak/>
              <w:t>AUGUST 2007 – JULY 2008</w:t>
            </w:r>
          </w:p>
          <w:p w14:paraId="21E24C7D" w14:textId="2627E176" w:rsidR="00763232" w:rsidRDefault="00763232" w:rsidP="00763232">
            <w:pPr>
              <w:contextualSpacing w:val="0"/>
              <w:rPr>
                <w:b/>
                <w:bCs/>
                <w:color w:val="1D824C" w:themeColor="accent1"/>
                <w:sz w:val="26"/>
                <w:szCs w:val="26"/>
              </w:rPr>
            </w:pPr>
            <w:r>
              <w:rPr>
                <w:b/>
                <w:bCs/>
                <w:color w:val="1D824C" w:themeColor="accent1"/>
                <w:sz w:val="26"/>
                <w:szCs w:val="26"/>
              </w:rPr>
              <w:t>Technician</w:t>
            </w:r>
          </w:p>
          <w:p w14:paraId="019D0A37" w14:textId="39A7C897" w:rsidR="00763232" w:rsidRDefault="00763232" w:rsidP="00763232">
            <w:pPr>
              <w:pStyle w:val="Heading3"/>
              <w:contextualSpacing w:val="0"/>
              <w:outlineLvl w:val="2"/>
              <w:rPr>
                <w:rFonts w:ascii="Calibri" w:hAnsi="Calibri" w:cs="Calibri"/>
                <w:b w:val="0"/>
                <w:bCs/>
                <w:color w:val="auto"/>
                <w:sz w:val="26"/>
                <w:szCs w:val="26"/>
              </w:rPr>
            </w:pPr>
            <w:r>
              <w:rPr>
                <w:rFonts w:ascii="Calibri" w:hAnsi="Calibri"/>
                <w:b w:val="0"/>
                <w:bCs/>
                <w:color w:val="auto"/>
                <w:sz w:val="26"/>
                <w:szCs w:val="26"/>
              </w:rPr>
              <w:t>Walmart</w:t>
            </w:r>
          </w:p>
          <w:p w14:paraId="33F12854" w14:textId="00524A32" w:rsidR="00763232" w:rsidRDefault="00763232" w:rsidP="00763232">
            <w:r>
              <w:t>Service technician for Walmart</w:t>
            </w:r>
            <w:r>
              <w:t>.</w:t>
            </w:r>
          </w:p>
          <w:p w14:paraId="4F83E446" w14:textId="77777777" w:rsidR="00763232" w:rsidRDefault="00763232" w:rsidP="00763232"/>
          <w:p w14:paraId="5D0813B1" w14:textId="25D80C33" w:rsidR="00763232" w:rsidRDefault="00763232" w:rsidP="00763232">
            <w:pPr>
              <w:contextualSpacing w:val="0"/>
              <w:rPr>
                <w:b/>
                <w:bCs/>
              </w:rPr>
            </w:pPr>
            <w:r w:rsidRPr="009321AD">
              <w:rPr>
                <w:b/>
                <w:bCs/>
              </w:rPr>
              <w:t>MARCH 20</w:t>
            </w:r>
            <w:r>
              <w:rPr>
                <w:b/>
                <w:bCs/>
              </w:rPr>
              <w:t>05</w:t>
            </w:r>
            <w:r w:rsidRPr="009321AD">
              <w:rPr>
                <w:b/>
                <w:bCs/>
              </w:rPr>
              <w:t xml:space="preserve"> – </w:t>
            </w:r>
            <w:r>
              <w:rPr>
                <w:b/>
                <w:bCs/>
              </w:rPr>
              <w:t>JULY</w:t>
            </w:r>
            <w:r w:rsidRPr="009321AD">
              <w:rPr>
                <w:b/>
                <w:bCs/>
              </w:rPr>
              <w:t xml:space="preserve"> 20</w:t>
            </w:r>
            <w:r>
              <w:rPr>
                <w:b/>
                <w:bCs/>
              </w:rPr>
              <w:t>07</w:t>
            </w:r>
          </w:p>
          <w:p w14:paraId="19E8498A" w14:textId="77777777" w:rsidR="00763232" w:rsidRDefault="00763232" w:rsidP="00763232">
            <w:pPr>
              <w:contextualSpacing w:val="0"/>
              <w:rPr>
                <w:b/>
                <w:bCs/>
                <w:color w:val="1D824C" w:themeColor="accent1"/>
                <w:sz w:val="26"/>
                <w:szCs w:val="26"/>
              </w:rPr>
            </w:pPr>
            <w:r w:rsidRPr="009321AD">
              <w:rPr>
                <w:b/>
                <w:bCs/>
                <w:color w:val="1D824C" w:themeColor="accent1"/>
                <w:sz w:val="26"/>
                <w:szCs w:val="26"/>
              </w:rPr>
              <w:t>S</w:t>
            </w:r>
            <w:r>
              <w:rPr>
                <w:b/>
                <w:bCs/>
                <w:color w:val="1D824C" w:themeColor="accent1"/>
                <w:sz w:val="26"/>
                <w:szCs w:val="26"/>
              </w:rPr>
              <w:t>ECURITY</w:t>
            </w:r>
          </w:p>
          <w:p w14:paraId="7F59FD9C" w14:textId="09D629F7" w:rsidR="00763232" w:rsidRDefault="00763232" w:rsidP="00763232">
            <w:pPr>
              <w:pStyle w:val="Heading3"/>
              <w:contextualSpacing w:val="0"/>
              <w:outlineLvl w:val="2"/>
              <w:rPr>
                <w:rFonts w:ascii="Calibri" w:hAnsi="Calibri" w:cs="Calibri"/>
                <w:b w:val="0"/>
                <w:bCs/>
                <w:color w:val="auto"/>
                <w:sz w:val="26"/>
                <w:szCs w:val="26"/>
              </w:rPr>
            </w:pPr>
            <w:r>
              <w:rPr>
                <w:rFonts w:ascii="Calibri" w:hAnsi="Calibri"/>
                <w:b w:val="0"/>
                <w:bCs/>
                <w:color w:val="auto"/>
                <w:sz w:val="26"/>
                <w:szCs w:val="26"/>
              </w:rPr>
              <w:t>regions bank</w:t>
            </w:r>
          </w:p>
          <w:p w14:paraId="38C18EBA" w14:textId="04077789" w:rsidR="00763232" w:rsidRDefault="00763232" w:rsidP="00763232">
            <w:r w:rsidRPr="009321AD">
              <w:t xml:space="preserve">Security officer for </w:t>
            </w:r>
            <w:r>
              <w:t>Regions Bank</w:t>
            </w:r>
            <w:r>
              <w:t>.</w:t>
            </w:r>
          </w:p>
        </w:tc>
      </w:tr>
      <w:tr w:rsidR="00571B5E" w:rsidRPr="00CF1A49" w14:paraId="5AD38686" w14:textId="77777777" w:rsidTr="00F61DF9">
        <w:tc>
          <w:tcPr>
            <w:tcW w:w="9355" w:type="dxa"/>
            <w:tcMar>
              <w:top w:w="216" w:type="dxa"/>
            </w:tcMar>
          </w:tcPr>
          <w:p w14:paraId="6A23F839" w14:textId="77777777" w:rsidR="00571B5E" w:rsidRPr="00571B5E" w:rsidRDefault="00796863" w:rsidP="00571B5E">
            <w:pPr>
              <w:contextualSpacing w:val="0"/>
              <w:outlineLvl w:val="2"/>
              <w:rPr>
                <w:rFonts w:eastAsiaTheme="majorEastAsia" w:cstheme="majorBidi"/>
                <w:b/>
                <w:caps/>
                <w:szCs w:val="24"/>
              </w:rPr>
            </w:pPr>
            <w:r>
              <w:rPr>
                <w:rFonts w:eastAsiaTheme="majorEastAsia" w:cstheme="majorBidi"/>
                <w:b/>
                <w:caps/>
                <w:szCs w:val="24"/>
              </w:rPr>
              <w:lastRenderedPageBreak/>
              <w:t>february 1999</w:t>
            </w:r>
            <w:r w:rsidR="00571B5E" w:rsidRPr="00571B5E">
              <w:rPr>
                <w:rFonts w:eastAsiaTheme="majorEastAsia" w:cstheme="majorBidi"/>
                <w:b/>
                <w:caps/>
                <w:szCs w:val="24"/>
              </w:rPr>
              <w:t xml:space="preserve"> – </w:t>
            </w:r>
            <w:r>
              <w:rPr>
                <w:rFonts w:eastAsiaTheme="majorEastAsia" w:cstheme="majorBidi"/>
                <w:b/>
                <w:caps/>
                <w:szCs w:val="24"/>
              </w:rPr>
              <w:t>february</w:t>
            </w:r>
            <w:r w:rsidR="00571B5E" w:rsidRPr="00571B5E">
              <w:rPr>
                <w:rFonts w:eastAsiaTheme="majorEastAsia" w:cstheme="majorBidi"/>
                <w:b/>
                <w:caps/>
                <w:szCs w:val="24"/>
              </w:rPr>
              <w:t xml:space="preserve"> 20</w:t>
            </w:r>
            <w:r>
              <w:rPr>
                <w:rFonts w:eastAsiaTheme="majorEastAsia" w:cstheme="majorBidi"/>
                <w:b/>
                <w:caps/>
                <w:szCs w:val="24"/>
              </w:rPr>
              <w:t>05</w:t>
            </w:r>
          </w:p>
          <w:p w14:paraId="00F68D2F" w14:textId="77777777" w:rsidR="00571B5E" w:rsidRPr="002B1B20" w:rsidRDefault="00571B5E" w:rsidP="00571B5E">
            <w:pPr>
              <w:spacing w:after="40"/>
              <w:contextualSpacing w:val="0"/>
              <w:outlineLvl w:val="1"/>
              <w:rPr>
                <w:rFonts w:eastAsiaTheme="majorEastAsia" w:cstheme="majorBidi"/>
                <w:b/>
                <w:caps/>
                <w:color w:val="auto"/>
                <w:sz w:val="26"/>
                <w:szCs w:val="26"/>
              </w:rPr>
            </w:pPr>
            <w:r w:rsidRPr="002B1B20">
              <w:rPr>
                <w:rFonts w:eastAsiaTheme="majorEastAsia" w:cstheme="majorBidi"/>
                <w:caps/>
                <w:smallCaps/>
                <w:color w:val="auto"/>
                <w:sz w:val="26"/>
                <w:szCs w:val="26"/>
              </w:rPr>
              <w:t xml:space="preserve">Us </w:t>
            </w:r>
            <w:r w:rsidR="00796863" w:rsidRPr="002B1B20">
              <w:rPr>
                <w:rFonts w:eastAsiaTheme="majorEastAsia" w:cstheme="majorBidi"/>
                <w:caps/>
                <w:smallCaps/>
                <w:color w:val="auto"/>
                <w:sz w:val="26"/>
                <w:szCs w:val="26"/>
              </w:rPr>
              <w:t>marine corps</w:t>
            </w:r>
          </w:p>
          <w:p w14:paraId="0D92FBD3" w14:textId="53F67E67" w:rsidR="00571B5E" w:rsidRDefault="00796863" w:rsidP="00571B5E">
            <w:pPr>
              <w:pStyle w:val="Heading3"/>
              <w:outlineLvl w:val="2"/>
            </w:pPr>
            <w:r>
              <w:rPr>
                <w:rFonts w:eastAsiaTheme="minorHAnsi" w:cstheme="minorBidi"/>
                <w:b w:val="0"/>
                <w:caps w:val="0"/>
                <w:szCs w:val="22"/>
              </w:rPr>
              <w:t>Artillery systems technician. Worked on many aspects of the artillery systems, to include troubleshooting and repair of electronics, hardware, and mechanics.</w:t>
            </w:r>
            <w:r w:rsidR="00763232">
              <w:rPr>
                <w:rFonts w:eastAsiaTheme="minorHAnsi" w:cstheme="minorBidi"/>
                <w:b w:val="0"/>
                <w:caps w:val="0"/>
                <w:szCs w:val="22"/>
              </w:rPr>
              <w:t xml:space="preserve"> Graduated number one in my class earning a meritorious promotion and certificate of achievements. </w:t>
            </w:r>
          </w:p>
        </w:tc>
      </w:tr>
    </w:tbl>
    <w:sdt>
      <w:sdtPr>
        <w:alias w:val="Education:"/>
        <w:tag w:val="Education:"/>
        <w:id w:val="-1908763273"/>
        <w:placeholder>
          <w:docPart w:val="1EA28236F8F0472ABA55A71BA676CCDF"/>
        </w:placeholder>
        <w:temporary/>
        <w:showingPlcHdr/>
        <w15:appearance w15:val="hidden"/>
      </w:sdtPr>
      <w:sdtEndPr/>
      <w:sdtContent>
        <w:p w14:paraId="7FDCA2D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FFA88DB" w14:textId="77777777" w:rsidTr="00D66A52">
        <w:tc>
          <w:tcPr>
            <w:tcW w:w="9355" w:type="dxa"/>
          </w:tcPr>
          <w:p w14:paraId="4E605106" w14:textId="77777777" w:rsidR="001D0BF1" w:rsidRPr="00CF1A49" w:rsidRDefault="00F96DF4" w:rsidP="001D0BF1">
            <w:pPr>
              <w:pStyle w:val="Heading3"/>
              <w:contextualSpacing w:val="0"/>
              <w:outlineLvl w:val="2"/>
            </w:pPr>
            <w:r>
              <w:t>september</w:t>
            </w:r>
            <w:r w:rsidR="001D0BF1" w:rsidRPr="00CF1A49">
              <w:t xml:space="preserve"> </w:t>
            </w:r>
            <w:r>
              <w:t>1999</w:t>
            </w:r>
          </w:p>
          <w:p w14:paraId="60112620" w14:textId="77777777" w:rsidR="001D0BF1" w:rsidRPr="00CF1A49" w:rsidRDefault="00F96DF4" w:rsidP="001D0BF1">
            <w:pPr>
              <w:pStyle w:val="Heading2"/>
              <w:contextualSpacing w:val="0"/>
              <w:outlineLvl w:val="1"/>
            </w:pPr>
            <w:r>
              <w:t>systems technician certification</w:t>
            </w:r>
            <w:r w:rsidR="001D0BF1" w:rsidRPr="00CF1A49">
              <w:t xml:space="preserve">, </w:t>
            </w:r>
            <w:r>
              <w:rPr>
                <w:rStyle w:val="SubtleReference"/>
              </w:rPr>
              <w:t>aberdeen proving grounds, md</w:t>
            </w:r>
          </w:p>
          <w:p w14:paraId="27A03978" w14:textId="77777777" w:rsidR="007538DC" w:rsidRDefault="00F96DF4" w:rsidP="007538DC">
            <w:pPr>
              <w:contextualSpacing w:val="0"/>
            </w:pPr>
            <w:r>
              <w:t xml:space="preserve">Honor graduate. Graduated top of the class. </w:t>
            </w:r>
            <w:r w:rsidR="00571B5E">
              <w:t>Four years in US Marine Corps to follow.</w:t>
            </w:r>
          </w:p>
          <w:p w14:paraId="08D894B3" w14:textId="0B7CEA03" w:rsidR="00276BF3" w:rsidRPr="00CF1A49" w:rsidRDefault="00276BF3" w:rsidP="00276BF3">
            <w:pPr>
              <w:pStyle w:val="Heading2"/>
              <w:contextualSpacing w:val="0"/>
              <w:outlineLvl w:val="1"/>
            </w:pPr>
            <w:r>
              <w:t>business management</w:t>
            </w:r>
            <w:r w:rsidRPr="00CF1A49">
              <w:t xml:space="preserve">, </w:t>
            </w:r>
            <w:r w:rsidRPr="00276BF3">
              <w:rPr>
                <w:b w:val="0"/>
                <w:color w:val="595959" w:themeColor="text1" w:themeTint="A6"/>
              </w:rPr>
              <w:t>e</w:t>
            </w:r>
            <w:r>
              <w:rPr>
                <w:b w:val="0"/>
                <w:color w:val="595959" w:themeColor="text1" w:themeTint="A6"/>
              </w:rPr>
              <w:t>Colorado Technical University</w:t>
            </w:r>
          </w:p>
          <w:p w14:paraId="7688B93A" w14:textId="5027FA95" w:rsidR="00763232" w:rsidRDefault="00276BF3" w:rsidP="007538DC">
            <w:pPr>
              <w:contextualSpacing w:val="0"/>
            </w:pPr>
            <w:r>
              <w:t>Worked on classes in Business Management while working in USMC.</w:t>
            </w:r>
          </w:p>
          <w:p w14:paraId="50E66344" w14:textId="22905173" w:rsidR="00763232" w:rsidRPr="00CF1A49" w:rsidRDefault="00763232" w:rsidP="00763232">
            <w:pPr>
              <w:pStyle w:val="Heading2"/>
              <w:contextualSpacing w:val="0"/>
              <w:outlineLvl w:val="1"/>
            </w:pPr>
            <w:r>
              <w:t>Computer</w:t>
            </w:r>
            <w:r>
              <w:t xml:space="preserve"> Scienc</w:t>
            </w:r>
            <w:r>
              <w:t>e</w:t>
            </w:r>
            <w:r w:rsidRPr="00CF1A49">
              <w:t xml:space="preserve">, </w:t>
            </w:r>
            <w:r w:rsidRPr="00276BF3">
              <w:rPr>
                <w:b w:val="0"/>
                <w:color w:val="595959" w:themeColor="text1" w:themeTint="A6"/>
              </w:rPr>
              <w:t xml:space="preserve">Pulaski Technical </w:t>
            </w:r>
            <w:r w:rsidR="00276BF3" w:rsidRPr="00276BF3">
              <w:rPr>
                <w:b w:val="0"/>
                <w:color w:val="595959" w:themeColor="text1" w:themeTint="A6"/>
              </w:rPr>
              <w:t>College</w:t>
            </w:r>
          </w:p>
          <w:p w14:paraId="23830B5B" w14:textId="77777777" w:rsidR="00763232" w:rsidRDefault="00276BF3" w:rsidP="00763232">
            <w:pPr>
              <w:contextualSpacing w:val="0"/>
            </w:pPr>
            <w:r>
              <w:t>Associate of Arts in General Studies</w:t>
            </w:r>
          </w:p>
          <w:p w14:paraId="0CF07664" w14:textId="0793C960" w:rsidR="00276BF3" w:rsidRPr="00CF1A49" w:rsidRDefault="00276BF3" w:rsidP="00763232">
            <w:pPr>
              <w:contextualSpacing w:val="0"/>
            </w:pPr>
            <w:r>
              <w:t>Associate of Science in Computer Science</w:t>
            </w:r>
          </w:p>
        </w:tc>
      </w:tr>
      <w:tr w:rsidR="00F61DF9" w:rsidRPr="00CF1A49" w14:paraId="43F8433E" w14:textId="77777777" w:rsidTr="00F61DF9">
        <w:tc>
          <w:tcPr>
            <w:tcW w:w="9355" w:type="dxa"/>
            <w:tcMar>
              <w:top w:w="216" w:type="dxa"/>
            </w:tcMar>
          </w:tcPr>
          <w:p w14:paraId="4961320B" w14:textId="77777777" w:rsidR="00F61DF9" w:rsidRPr="00CF1A49" w:rsidRDefault="00F96DF4" w:rsidP="00F61DF9">
            <w:pPr>
              <w:pStyle w:val="Heading2"/>
              <w:contextualSpacing w:val="0"/>
              <w:outlineLvl w:val="1"/>
            </w:pPr>
            <w:r>
              <w:t>information Science</w:t>
            </w:r>
            <w:r w:rsidR="00F61DF9" w:rsidRPr="00CF1A49">
              <w:t xml:space="preserve">, </w:t>
            </w:r>
            <w:r>
              <w:rPr>
                <w:rStyle w:val="SubtleReference"/>
              </w:rPr>
              <w:t>UALR</w:t>
            </w:r>
          </w:p>
          <w:p w14:paraId="30C9ACD5" w14:textId="0E5A7CBE" w:rsidR="00F61DF9" w:rsidRDefault="00571B5E" w:rsidP="00F61DF9">
            <w:pPr>
              <w:contextualSpacing w:val="0"/>
            </w:pPr>
            <w:r>
              <w:t>Currently enrolled and w</w:t>
            </w:r>
            <w:r w:rsidR="00F96DF4">
              <w:t xml:space="preserve">ill graduate with bachelor’s </w:t>
            </w:r>
            <w:r>
              <w:t>i</w:t>
            </w:r>
            <w:r w:rsidR="00F96DF4">
              <w:t>n 202</w:t>
            </w:r>
            <w:r w:rsidR="00763232">
              <w:t>2</w:t>
            </w:r>
          </w:p>
        </w:tc>
      </w:tr>
    </w:tbl>
    <w:sdt>
      <w:sdtPr>
        <w:alias w:val="Skills:"/>
        <w:tag w:val="Skills:"/>
        <w:id w:val="-1392877668"/>
        <w:placeholder>
          <w:docPart w:val="3601FF9CEB3A4A86BDF3057B950E8201"/>
        </w:placeholder>
        <w:temporary/>
        <w:showingPlcHdr/>
        <w15:appearance w15:val="hidden"/>
      </w:sdtPr>
      <w:sdtEndPr/>
      <w:sdtContent>
        <w:p w14:paraId="26386F87"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3CA6095C" w14:textId="77777777" w:rsidTr="00CF1A49">
        <w:tc>
          <w:tcPr>
            <w:tcW w:w="4675" w:type="dxa"/>
          </w:tcPr>
          <w:p w14:paraId="5E1B44E4" w14:textId="77777777" w:rsidR="001E3120" w:rsidRPr="006E1507" w:rsidRDefault="00F96DF4" w:rsidP="006E1507">
            <w:pPr>
              <w:pStyle w:val="ListBullet"/>
              <w:contextualSpacing w:val="0"/>
            </w:pPr>
            <w:r>
              <w:t>Microsoft Office Proficient</w:t>
            </w:r>
          </w:p>
          <w:p w14:paraId="572EB72B" w14:textId="77777777" w:rsidR="001F4E6D" w:rsidRDefault="00F96DF4" w:rsidP="006E1507">
            <w:pPr>
              <w:pStyle w:val="ListBullet"/>
              <w:contextualSpacing w:val="0"/>
            </w:pPr>
            <w:r>
              <w:t>Excellent personal and technical skills</w:t>
            </w:r>
          </w:p>
          <w:p w14:paraId="3635CC61" w14:textId="77777777" w:rsidR="00F96DF4" w:rsidRDefault="00F96DF4" w:rsidP="006E1507">
            <w:pPr>
              <w:pStyle w:val="ListBullet"/>
              <w:contextualSpacing w:val="0"/>
            </w:pPr>
            <w:r>
              <w:t>Knowledge of troubleshooting</w:t>
            </w:r>
            <w:r w:rsidR="00571B5E">
              <w:t>.</w:t>
            </w:r>
          </w:p>
          <w:p w14:paraId="48EE8452" w14:textId="77777777" w:rsidR="00571B5E" w:rsidRPr="006E1507" w:rsidRDefault="00571B5E" w:rsidP="00796863">
            <w:pPr>
              <w:pStyle w:val="ListBullet"/>
              <w:contextualSpacing w:val="0"/>
            </w:pPr>
            <w:r>
              <w:t>Knowledge of web design (HTML and CSS)</w:t>
            </w:r>
          </w:p>
        </w:tc>
        <w:tc>
          <w:tcPr>
            <w:tcW w:w="4675" w:type="dxa"/>
            <w:tcMar>
              <w:left w:w="360" w:type="dxa"/>
            </w:tcMar>
          </w:tcPr>
          <w:p w14:paraId="01572AE4" w14:textId="77777777" w:rsidR="003A0632" w:rsidRPr="006E1507" w:rsidRDefault="00571B5E" w:rsidP="006E1507">
            <w:pPr>
              <w:pStyle w:val="ListBullet"/>
              <w:contextualSpacing w:val="0"/>
            </w:pPr>
            <w:r>
              <w:t>Computer maintenance</w:t>
            </w:r>
          </w:p>
          <w:p w14:paraId="08150BED" w14:textId="77777777" w:rsidR="001E3120" w:rsidRDefault="00571B5E" w:rsidP="00571B5E">
            <w:pPr>
              <w:pStyle w:val="ListBullet"/>
              <w:contextualSpacing w:val="0"/>
            </w:pPr>
            <w:r>
              <w:t>Knowledge of installation and updating of software and hardware</w:t>
            </w:r>
          </w:p>
          <w:p w14:paraId="2A774530" w14:textId="77777777" w:rsidR="00796863" w:rsidRPr="006E1507" w:rsidRDefault="00796863" w:rsidP="00571B5E">
            <w:pPr>
              <w:pStyle w:val="ListBullet"/>
              <w:contextualSpacing w:val="0"/>
            </w:pPr>
            <w:r>
              <w:t>Knowledge of multiple computer languages</w:t>
            </w:r>
          </w:p>
        </w:tc>
      </w:tr>
    </w:tbl>
    <w:p w14:paraId="48C1D21F" w14:textId="77777777" w:rsidR="00B51D1B" w:rsidRPr="006E1507" w:rsidRDefault="00B51D1B" w:rsidP="00796863">
      <w:pPr>
        <w:pStyle w:val="Heading1"/>
      </w:pP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D11D2" w14:textId="77777777" w:rsidR="0053164C" w:rsidRDefault="0053164C" w:rsidP="0068194B">
      <w:r>
        <w:separator/>
      </w:r>
    </w:p>
    <w:p w14:paraId="74E18412" w14:textId="77777777" w:rsidR="0053164C" w:rsidRDefault="0053164C"/>
    <w:p w14:paraId="0A949E21" w14:textId="77777777" w:rsidR="0053164C" w:rsidRDefault="0053164C"/>
  </w:endnote>
  <w:endnote w:type="continuationSeparator" w:id="0">
    <w:p w14:paraId="77C62CA0" w14:textId="77777777" w:rsidR="0053164C" w:rsidRDefault="0053164C" w:rsidP="0068194B">
      <w:r>
        <w:continuationSeparator/>
      </w:r>
    </w:p>
    <w:p w14:paraId="08AAE600" w14:textId="77777777" w:rsidR="0053164C" w:rsidRDefault="0053164C"/>
    <w:p w14:paraId="1F463963" w14:textId="77777777" w:rsidR="0053164C" w:rsidRDefault="00531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8A65B78"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6BA30" w14:textId="77777777" w:rsidR="0053164C" w:rsidRDefault="0053164C" w:rsidP="0068194B">
      <w:r>
        <w:separator/>
      </w:r>
    </w:p>
    <w:p w14:paraId="6D41B5DA" w14:textId="77777777" w:rsidR="0053164C" w:rsidRDefault="0053164C"/>
    <w:p w14:paraId="0CEA540D" w14:textId="77777777" w:rsidR="0053164C" w:rsidRDefault="0053164C"/>
  </w:footnote>
  <w:footnote w:type="continuationSeparator" w:id="0">
    <w:p w14:paraId="6AA6483C" w14:textId="77777777" w:rsidR="0053164C" w:rsidRDefault="0053164C" w:rsidP="0068194B">
      <w:r>
        <w:continuationSeparator/>
      </w:r>
    </w:p>
    <w:p w14:paraId="082E0B7A" w14:textId="77777777" w:rsidR="0053164C" w:rsidRDefault="0053164C"/>
    <w:p w14:paraId="697B0D73" w14:textId="77777777" w:rsidR="0053164C" w:rsidRDefault="005316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CFD72"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550FE76" wp14:editId="7F3EC3C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7A79CC77"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F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76BF3"/>
    <w:rsid w:val="00294998"/>
    <w:rsid w:val="00297F18"/>
    <w:rsid w:val="002A1945"/>
    <w:rsid w:val="002B1B20"/>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3164C"/>
    <w:rsid w:val="00566A35"/>
    <w:rsid w:val="0056701E"/>
    <w:rsid w:val="00571B5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63232"/>
    <w:rsid w:val="0079206B"/>
    <w:rsid w:val="00796076"/>
    <w:rsid w:val="00796863"/>
    <w:rsid w:val="007C0566"/>
    <w:rsid w:val="007C5B95"/>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21AD"/>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96DF4"/>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A315F2"/>
  <w15:chartTrackingRefBased/>
  <w15:docId w15:val="{C374EAF2-D5F8-4AD1-9B2B-37BFBC6A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B5E"/>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F96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ichard.faulkner@arkansa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faulkner\AppData\Local\Microsoft\Office\16.0\DTS\en-US%7b82B10E3F-1B3A-419F-B9E8-2F4775C9AD3F%7d\%7b6BDF006B-03E2-4DBC-88B5-C69701811850%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3C549026DB433898713F350A17C348"/>
        <w:category>
          <w:name w:val="General"/>
          <w:gallery w:val="placeholder"/>
        </w:category>
        <w:types>
          <w:type w:val="bbPlcHdr"/>
        </w:types>
        <w:behaviors>
          <w:behavior w:val="content"/>
        </w:behaviors>
        <w:guid w:val="{FD144C5D-E3E9-499C-9F22-95D4EC44D0D1}"/>
      </w:docPartPr>
      <w:docPartBody>
        <w:p w:rsidR="006149E7" w:rsidRDefault="004C6CB9">
          <w:pPr>
            <w:pStyle w:val="AC3C549026DB433898713F350A17C348"/>
          </w:pPr>
          <w:r w:rsidRPr="00CF1A49">
            <w:t>·</w:t>
          </w:r>
        </w:p>
      </w:docPartBody>
    </w:docPart>
    <w:docPart>
      <w:docPartPr>
        <w:name w:val="E2018CA5DA5842E2AE0A749D199B75FF"/>
        <w:category>
          <w:name w:val="General"/>
          <w:gallery w:val="placeholder"/>
        </w:category>
        <w:types>
          <w:type w:val="bbPlcHdr"/>
        </w:types>
        <w:behaviors>
          <w:behavior w:val="content"/>
        </w:behaviors>
        <w:guid w:val="{893DC12C-848A-42DE-BCA6-2B49BF08A274}"/>
      </w:docPartPr>
      <w:docPartBody>
        <w:p w:rsidR="006149E7" w:rsidRDefault="004C6CB9">
          <w:pPr>
            <w:pStyle w:val="E2018CA5DA5842E2AE0A749D199B75FF"/>
          </w:pPr>
          <w:r w:rsidRPr="00CF1A49">
            <w:t>Experience</w:t>
          </w:r>
        </w:p>
      </w:docPartBody>
    </w:docPart>
    <w:docPart>
      <w:docPartPr>
        <w:name w:val="1EA28236F8F0472ABA55A71BA676CCDF"/>
        <w:category>
          <w:name w:val="General"/>
          <w:gallery w:val="placeholder"/>
        </w:category>
        <w:types>
          <w:type w:val="bbPlcHdr"/>
        </w:types>
        <w:behaviors>
          <w:behavior w:val="content"/>
        </w:behaviors>
        <w:guid w:val="{6D7BAEF7-8949-44EE-A949-62164044D376}"/>
      </w:docPartPr>
      <w:docPartBody>
        <w:p w:rsidR="006149E7" w:rsidRDefault="004C6CB9">
          <w:pPr>
            <w:pStyle w:val="1EA28236F8F0472ABA55A71BA676CCDF"/>
          </w:pPr>
          <w:r w:rsidRPr="00CF1A49">
            <w:t>Education</w:t>
          </w:r>
        </w:p>
      </w:docPartBody>
    </w:docPart>
    <w:docPart>
      <w:docPartPr>
        <w:name w:val="3601FF9CEB3A4A86BDF3057B950E8201"/>
        <w:category>
          <w:name w:val="General"/>
          <w:gallery w:val="placeholder"/>
        </w:category>
        <w:types>
          <w:type w:val="bbPlcHdr"/>
        </w:types>
        <w:behaviors>
          <w:behavior w:val="content"/>
        </w:behaviors>
        <w:guid w:val="{04CA9C48-8A32-4B41-90F0-A8B9F5C231A8}"/>
      </w:docPartPr>
      <w:docPartBody>
        <w:p w:rsidR="006149E7" w:rsidRDefault="004C6CB9">
          <w:pPr>
            <w:pStyle w:val="3601FF9CEB3A4A86BDF3057B950E820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B9"/>
    <w:rsid w:val="004C6CB9"/>
    <w:rsid w:val="0061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AC3C549026DB433898713F350A17C348">
    <w:name w:val="AC3C549026DB433898713F350A17C348"/>
  </w:style>
  <w:style w:type="paragraph" w:customStyle="1" w:styleId="E2018CA5DA5842E2AE0A749D199B75FF">
    <w:name w:val="E2018CA5DA5842E2AE0A749D199B75FF"/>
  </w:style>
  <w:style w:type="character" w:styleId="SubtleReference">
    <w:name w:val="Subtle Reference"/>
    <w:basedOn w:val="DefaultParagraphFont"/>
    <w:uiPriority w:val="10"/>
    <w:qFormat/>
    <w:rPr>
      <w:b/>
      <w:caps w:val="0"/>
      <w:smallCaps/>
      <w:color w:val="595959" w:themeColor="text1" w:themeTint="A6"/>
    </w:rPr>
  </w:style>
  <w:style w:type="paragraph" w:customStyle="1" w:styleId="1EA28236F8F0472ABA55A71BA676CCDF">
    <w:name w:val="1EA28236F8F0472ABA55A71BA676CCDF"/>
  </w:style>
  <w:style w:type="paragraph" w:customStyle="1" w:styleId="3601FF9CEB3A4A86BDF3057B950E8201">
    <w:name w:val="3601FF9CEB3A4A86BDF3057B950E82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{6BDF006B-03E2-4DBC-88B5-C69701811850}tf16402488_win32</Template>
  <TotalTime>5</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Faulkner</dc:creator>
  <cp:keywords/>
  <dc:description/>
  <cp:lastModifiedBy>Rich Faulkner</cp:lastModifiedBy>
  <cp:revision>2</cp:revision>
  <dcterms:created xsi:type="dcterms:W3CDTF">2021-06-15T02:23:00Z</dcterms:created>
  <dcterms:modified xsi:type="dcterms:W3CDTF">2021-06-15T02:23:00Z</dcterms:modified>
  <cp:category/>
</cp:coreProperties>
</file>